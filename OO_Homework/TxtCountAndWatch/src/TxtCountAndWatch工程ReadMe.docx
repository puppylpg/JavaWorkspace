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ascii="Courier SWA" w:hAnsi="Courier SWA"/>
        </w:rPr>
      </w:pPr>
      <w:r>
        <w:rPr>
          <w:rFonts w:hint="eastAsia" w:ascii="Courier SWA" w:hAnsi="Courier SWA"/>
        </w:rPr>
        <w:t>TxtCountAndWatch工程ReadMe：</w:t>
      </w:r>
    </w:p>
    <w:p>
      <w:pPr>
        <w:rPr>
          <w:rFonts w:hint="eastAsia" w:ascii="Courier SWA" w:hAnsi="Courier SWA"/>
        </w:rPr>
      </w:pPr>
      <w:r>
        <w:rPr>
          <w:rFonts w:hint="eastAsia" w:ascii="Courier SWA" w:hAnsi="Courier SWA"/>
        </w:rPr>
        <w:t>大家好才是真的好～</w:t>
      </w:r>
    </w:p>
    <w:p>
      <w:pPr>
        <w:rPr>
          <w:rFonts w:hint="eastAsia" w:ascii="Courier SWA" w:hAnsi="Courier SWA"/>
        </w:rPr>
      </w:pPr>
    </w:p>
    <w:p>
      <w:pPr>
        <w:rPr>
          <w:rFonts w:hint="eastAsia" w:ascii="Courier SWA" w:hAnsi="Courier SWA"/>
        </w:rPr>
      </w:pPr>
    </w:p>
    <w:p>
      <w:pPr>
        <w:rPr>
          <w:rFonts w:hint="eastAsia" w:ascii="Courier SWA" w:hAnsi="Courier SWA"/>
        </w:rPr>
      </w:pPr>
      <w:r>
        <w:rPr>
          <w:rFonts w:hint="eastAsia" w:ascii="Courier SWA" w:hAnsi="Courier SWA"/>
        </w:rPr>
        <w:t>【官方限制】：</w:t>
      </w:r>
    </w:p>
    <w:p>
      <w:pPr>
        <w:rPr>
          <w:rFonts w:hint="eastAsia" w:ascii="Courier SWA" w:hAnsi="Courier SWA"/>
        </w:rPr>
      </w:pPr>
      <w:r>
        <w:rPr>
          <w:rFonts w:hint="eastAsia" w:ascii="Courier SWA" w:hAnsi="Courier SWA"/>
        </w:rPr>
        <w:t>目录递归层次不多于5层，txt文档数不超过50个</w:t>
      </w:r>
    </w:p>
    <w:p>
      <w:pPr>
        <w:rPr>
          <w:rFonts w:hint="eastAsia" w:ascii="Courier SWA" w:hAnsi="Courier SWA"/>
        </w:rPr>
      </w:pPr>
      <w:r>
        <w:rPr>
          <w:rFonts w:hint="eastAsia" w:ascii="Courier SWA" w:hAnsi="Courier SWA"/>
        </w:rPr>
        <w:t>单个txt文档最多不超过500个单词</w:t>
      </w:r>
    </w:p>
    <w:p>
      <w:pPr>
        <w:rPr>
          <w:rFonts w:hint="eastAsia" w:ascii="Courier SWA" w:hAnsi="Courier SWA"/>
        </w:rPr>
      </w:pPr>
    </w:p>
    <w:p>
      <w:pPr>
        <w:rPr>
          <w:rFonts w:hint="eastAsia" w:ascii="Courier SWA" w:hAnsi="Courier SWA"/>
        </w:rPr>
      </w:pPr>
      <w:r>
        <w:rPr>
          <w:rFonts w:hint="eastAsia" w:ascii="Courier SWA" w:hAnsi="Courier SWA"/>
        </w:rPr>
        <w:t>输入：目录</w:t>
      </w:r>
      <w:bookmarkStart w:id="0" w:name="_GoBack"/>
      <w:bookmarkEnd w:id="0"/>
    </w:p>
    <w:p>
      <w:pPr>
        <w:rPr>
          <w:rFonts w:hint="eastAsia" w:ascii="Courier SWA" w:hAnsi="Courier SWA"/>
        </w:rPr>
      </w:pPr>
      <w:r>
        <w:rPr>
          <w:rFonts w:hint="eastAsia" w:ascii="Courier SWA" w:hAnsi="Courier SWA"/>
        </w:rPr>
        <w:t>输出：扫描的信息 + 关键词所在的文件（频率） + 搜索的词的前后两个单词（如果有两个的话）。 输出按照词频的升序排列。</w:t>
      </w:r>
    </w:p>
    <w:p>
      <w:pPr>
        <w:rPr>
          <w:rFonts w:hint="eastAsia" w:ascii="Courier SWA" w:hAnsi="Courier SWA"/>
        </w:rPr>
      </w:pPr>
      <w:r>
        <w:rPr>
          <w:rFonts w:hint="eastAsia" w:ascii="Courier SWA" w:hAnsi="Courier SWA"/>
        </w:rPr>
        <w:t>异常情况：</w:t>
      </w:r>
      <w:r>
        <w:rPr>
          <w:rFonts w:hint="eastAsia" w:ascii="Courier SWA" w:hAnsi="Courier SWA"/>
          <w:b/>
          <w:bCs/>
          <w:color w:val="FF0000"/>
          <w:sz w:val="22"/>
          <w:szCs w:val="21"/>
        </w:rPr>
        <w:t>如果扫描到含有非法字符（不包含在ppt上说的字符，如中文）的.txt文件，程序输出其位置，然后退出。</w:t>
      </w:r>
    </w:p>
    <w:p>
      <w:pPr>
        <w:rPr>
          <w:rFonts w:hint="eastAsia" w:ascii="Courier SWA" w:hAnsi="Courier SWA"/>
        </w:rPr>
      </w:pPr>
    </w:p>
    <w:p>
      <w:pPr>
        <w:rPr>
          <w:rFonts w:hint="eastAsia" w:ascii="Courier SWA" w:hAnsi="Courier SWA"/>
        </w:rPr>
      </w:pPr>
      <w:r>
        <w:rPr>
          <w:rFonts w:hint="eastAsia" w:ascii="Courier SWA" w:hAnsi="Courier SWA"/>
        </w:rPr>
        <w:t>样例如下——</w:t>
      </w:r>
    </w:p>
    <w:p>
      <w:pPr>
        <w:rPr>
          <w:rFonts w:hint="eastAsia" w:ascii="Courier SWA" w:hAnsi="Courier SWA"/>
        </w:rPr>
      </w:pPr>
      <w:r>
        <w:rPr>
          <w:rFonts w:hint="eastAsia" w:ascii="Courier SWA" w:hAnsi="Courier SWA"/>
        </w:rPr>
        <w:t>Input a valid path please:/home/lpp/Documents/tmp/</w:t>
      </w:r>
      <w:r>
        <w:rPr>
          <w:rFonts w:hint="eastAsia" w:ascii="Courier SWA" w:hAnsi="Courier SWA"/>
        </w:rPr>
        <w:tab/>
      </w:r>
    </w:p>
    <w:p>
      <w:pPr>
        <w:rPr>
          <w:rFonts w:hint="eastAsia" w:ascii="Courier SWA" w:hAnsi="Courier SWA"/>
          <w:highlight w:val="green"/>
        </w:rPr>
      </w:pPr>
      <w:r>
        <w:rPr>
          <w:rFonts w:hint="eastAsia" w:ascii="Courier SWA" w:hAnsi="Courier SWA"/>
          <w:highlight w:val="green"/>
        </w:rPr>
        <w:t>//</w:t>
      </w:r>
      <w:r>
        <w:rPr>
          <w:rFonts w:hint="default" w:ascii="Courier SWA" w:hAnsi="Courier SWA"/>
          <w:highlight w:val="green"/>
        </w:rPr>
        <w:t>所</w:t>
      </w:r>
      <w:r>
        <w:rPr>
          <w:rFonts w:hint="eastAsia" w:ascii="Courier SWA" w:hAnsi="Courier SWA"/>
          <w:highlight w:val="green"/>
        </w:rPr>
        <w:t>输入的目录</w:t>
      </w:r>
    </w:p>
    <w:p>
      <w:pPr>
        <w:rPr>
          <w:rFonts w:hint="eastAsia" w:ascii="Courier SWA" w:hAnsi="Courier SWA"/>
        </w:rPr>
      </w:pPr>
      <w:r>
        <w:rPr>
          <w:rFonts w:hint="eastAsia" w:ascii="Courier SWA" w:hAnsi="Courier SWA"/>
        </w:rPr>
        <w:t>The number of text files are: 3</w:t>
      </w:r>
      <w:r>
        <w:rPr>
          <w:rFonts w:hint="eastAsia" w:ascii="Courier SWA" w:hAnsi="Courier SWA"/>
        </w:rPr>
        <w:tab/>
      </w:r>
      <w:r>
        <w:rPr>
          <w:rFonts w:hint="eastAsia" w:ascii="Courier SWA" w:hAnsi="Courier SWA"/>
        </w:rPr>
        <w:tab/>
      </w:r>
      <w:r>
        <w:rPr>
          <w:rFonts w:hint="eastAsia" w:ascii="Courier SWA" w:hAnsi="Courier SWA"/>
        </w:rPr>
        <w:tab/>
      </w:r>
      <w:r>
        <w:rPr>
          <w:rFonts w:hint="eastAsia" w:ascii="Courier SWA" w:hAnsi="Courier SWA"/>
        </w:rPr>
        <w:tab/>
      </w:r>
      <w:r>
        <w:rPr>
          <w:rFonts w:hint="eastAsia" w:ascii="Courier SWA" w:hAnsi="Courier SWA"/>
        </w:rPr>
        <w:tab/>
      </w:r>
      <w:r>
        <w:rPr>
          <w:rFonts w:hint="eastAsia" w:ascii="Courier SWA" w:hAnsi="Courier SWA"/>
        </w:rPr>
        <w:tab/>
      </w:r>
      <w:r>
        <w:rPr>
          <w:rFonts w:hint="eastAsia" w:ascii="Courier SWA" w:hAnsi="Courier SWA"/>
        </w:rPr>
        <w:tab/>
      </w:r>
      <w:r>
        <w:rPr>
          <w:rFonts w:hint="eastAsia" w:ascii="Courier SWA" w:hAnsi="Courier SWA"/>
        </w:rPr>
        <w:tab/>
      </w:r>
    </w:p>
    <w:p>
      <w:pPr>
        <w:rPr>
          <w:rFonts w:hint="eastAsia" w:ascii="Courier SWA" w:hAnsi="Courier SWA"/>
          <w:highlight w:val="green"/>
        </w:rPr>
      </w:pPr>
      <w:r>
        <w:rPr>
          <w:rFonts w:hint="eastAsia" w:ascii="Courier SWA" w:hAnsi="Courier SWA"/>
          <w:highlight w:val="green"/>
        </w:rPr>
        <w:t>//扫描信息输出</w:t>
      </w:r>
    </w:p>
    <w:p>
      <w:pPr>
        <w:rPr>
          <w:rFonts w:hint="eastAsia" w:ascii="Courier SWA" w:hAnsi="Courier SWA"/>
        </w:rPr>
      </w:pPr>
      <w:r>
        <w:rPr>
          <w:rFonts w:hint="eastAsia" w:ascii="Courier SWA" w:hAnsi="Courier SWA"/>
        </w:rPr>
        <w:t>The number of words extracted are :14</w:t>
      </w:r>
    </w:p>
    <w:p>
      <w:pPr>
        <w:rPr>
          <w:rFonts w:hint="eastAsia" w:ascii="Courier SWA" w:hAnsi="Courier SWA"/>
        </w:rPr>
      </w:pPr>
      <w:r>
        <w:rPr>
          <w:rFonts w:hint="eastAsia" w:ascii="Courier SWA" w:hAnsi="Courier SWA"/>
        </w:rPr>
        <w:t>Baymax</w:t>
      </w:r>
      <w:r>
        <w:rPr>
          <w:rFonts w:hint="eastAsia" w:ascii="Courier SWA" w:hAnsi="Courier SWA"/>
        </w:rPr>
        <w:tab/>
      </w:r>
      <w:r>
        <w:rPr>
          <w:rFonts w:hint="eastAsia" w:ascii="Courier SWA" w:hAnsi="Courier SWA"/>
        </w:rPr>
        <w:tab/>
      </w:r>
      <w:r>
        <w:rPr>
          <w:rFonts w:hint="eastAsia" w:ascii="Courier SWA" w:hAnsi="Courier SWA"/>
        </w:rPr>
        <w:tab/>
      </w:r>
      <w:r>
        <w:rPr>
          <w:rFonts w:hint="eastAsia" w:ascii="Courier SWA" w:hAnsi="Courier SWA"/>
        </w:rPr>
        <w:tab/>
      </w:r>
      <w:r>
        <w:rPr>
          <w:rFonts w:hint="eastAsia" w:ascii="Courier SWA" w:hAnsi="Courier SWA"/>
        </w:rPr>
        <w:tab/>
      </w:r>
      <w:r>
        <w:rPr>
          <w:rFonts w:hint="eastAsia" w:ascii="Courier SWA" w:hAnsi="Courier SWA"/>
        </w:rPr>
        <w:tab/>
      </w:r>
      <w:r>
        <w:rPr>
          <w:rFonts w:hint="eastAsia" w:ascii="Courier SWA" w:hAnsi="Courier SWA"/>
        </w:rPr>
        <w:tab/>
      </w:r>
      <w:r>
        <w:rPr>
          <w:rFonts w:hint="eastAsia" w:ascii="Courier SWA" w:hAnsi="Courier SWA"/>
        </w:rPr>
        <w:tab/>
      </w:r>
      <w:r>
        <w:rPr>
          <w:rFonts w:hint="eastAsia" w:ascii="Courier SWA" w:hAnsi="Courier SWA"/>
        </w:rPr>
        <w:tab/>
      </w:r>
      <w:r>
        <w:rPr>
          <w:rFonts w:hint="eastAsia" w:ascii="Courier SWA" w:hAnsi="Courier SWA"/>
        </w:rPr>
        <w:tab/>
      </w:r>
      <w:r>
        <w:rPr>
          <w:rFonts w:hint="eastAsia" w:ascii="Courier SWA" w:hAnsi="Courier SWA"/>
        </w:rPr>
        <w:tab/>
      </w:r>
      <w:r>
        <w:rPr>
          <w:rFonts w:hint="eastAsia" w:ascii="Courier SWA" w:hAnsi="Courier SWA"/>
        </w:rPr>
        <w:tab/>
      </w:r>
      <w:r>
        <w:rPr>
          <w:rFonts w:hint="eastAsia" w:ascii="Courier SWA" w:hAnsi="Courier SWA"/>
        </w:rPr>
        <w:tab/>
      </w:r>
    </w:p>
    <w:p>
      <w:pPr>
        <w:rPr>
          <w:rFonts w:hint="eastAsia" w:ascii="Courier SWA" w:hAnsi="Courier SWA"/>
        </w:rPr>
      </w:pPr>
      <w:r>
        <w:rPr>
          <w:rFonts w:hint="eastAsia" w:ascii="Courier SWA" w:hAnsi="Courier SWA"/>
          <w:highlight w:val="green"/>
        </w:rPr>
        <w:t>//要搜索的单词</w:t>
      </w:r>
    </w:p>
    <w:p>
      <w:pPr>
        <w:rPr>
          <w:rFonts w:hint="eastAsia" w:ascii="Courier SWA" w:hAnsi="Courier SWA"/>
        </w:rPr>
      </w:pPr>
      <w:r>
        <w:rPr>
          <w:rFonts w:hint="eastAsia" w:ascii="Courier SWA" w:hAnsi="Courier SWA"/>
        </w:rPr>
        <w:t>/home/lpp/Documents/tmp/hellohi.txt(</w:t>
      </w:r>
      <w:r>
        <w:rPr>
          <w:rFonts w:hint="eastAsia" w:ascii="Courier SWA" w:hAnsi="Courier SWA"/>
          <w:color w:val="FF0000"/>
        </w:rPr>
        <w:t>0.13333333333333333</w:t>
      </w:r>
      <w:r>
        <w:rPr>
          <w:rFonts w:hint="eastAsia" w:ascii="Courier SWA" w:hAnsi="Courier SWA"/>
        </w:rPr>
        <w:t>):</w:t>
      </w:r>
    </w:p>
    <w:p>
      <w:pPr>
        <w:rPr>
          <w:rFonts w:hint="eastAsia" w:ascii="Courier SWA" w:hAnsi="Courier SWA"/>
        </w:rPr>
      </w:pPr>
      <w:r>
        <w:rPr>
          <w:rFonts w:hint="eastAsia" w:ascii="Courier SWA" w:hAnsi="Courier SWA"/>
          <w:highlight w:val="green"/>
        </w:rPr>
        <w:t xml:space="preserve">//Baymax所在文件及Baymax在本文件频率 </w:t>
      </w:r>
    </w:p>
    <w:p>
      <w:pPr>
        <w:rPr>
          <w:rFonts w:hint="eastAsia" w:ascii="Courier SWA" w:hAnsi="Courier SWA"/>
        </w:rPr>
      </w:pPr>
      <w:r>
        <w:rPr>
          <w:rFonts w:hint="eastAsia" w:ascii="Courier SWA" w:hAnsi="Courier SWA"/>
        </w:rPr>
        <w:t xml:space="preserve">i am Baymax Your personal </w:t>
      </w:r>
      <w:r>
        <w:rPr>
          <w:rFonts w:hint="eastAsia" w:ascii="Courier SWA" w:hAnsi="Courier SWA"/>
        </w:rPr>
        <w:tab/>
      </w:r>
      <w:r>
        <w:rPr>
          <w:rFonts w:hint="eastAsia" w:ascii="Courier SWA" w:hAnsi="Courier SWA"/>
        </w:rPr>
        <w:tab/>
      </w:r>
      <w:r>
        <w:rPr>
          <w:rFonts w:hint="eastAsia" w:ascii="Courier SWA" w:hAnsi="Courier SWA"/>
        </w:rPr>
        <w:tab/>
      </w:r>
      <w:r>
        <w:rPr>
          <w:rFonts w:hint="eastAsia" w:ascii="Courier SWA" w:hAnsi="Courier SWA"/>
        </w:rPr>
        <w:tab/>
      </w:r>
      <w:r>
        <w:rPr>
          <w:rFonts w:hint="eastAsia" w:ascii="Courier SWA" w:hAnsi="Courier SWA"/>
        </w:rPr>
        <w:tab/>
      </w:r>
      <w:r>
        <w:rPr>
          <w:rFonts w:hint="eastAsia" w:ascii="Courier SWA" w:hAnsi="Courier SWA"/>
        </w:rPr>
        <w:tab/>
      </w:r>
      <w:r>
        <w:rPr>
          <w:rFonts w:hint="eastAsia" w:ascii="Courier SWA" w:hAnsi="Courier SWA"/>
        </w:rPr>
        <w:tab/>
      </w:r>
    </w:p>
    <w:p>
      <w:pPr>
        <w:rPr>
          <w:rFonts w:hint="eastAsia" w:ascii="Courier SWA" w:hAnsi="Courier SWA"/>
          <w:highlight w:val="green"/>
        </w:rPr>
      </w:pPr>
      <w:r>
        <w:rPr>
          <w:rFonts w:hint="eastAsia" w:ascii="Courier SWA" w:hAnsi="Courier SWA"/>
          <w:highlight w:val="green"/>
        </w:rPr>
        <w:t>//单词Baymax</w:t>
      </w:r>
      <w:r>
        <w:rPr>
          <w:rFonts w:hint="default" w:ascii="Courier SWA" w:hAnsi="Courier SWA"/>
          <w:highlight w:val="green"/>
        </w:rPr>
        <w:t>及其</w:t>
      </w:r>
      <w:r>
        <w:rPr>
          <w:rFonts w:hint="eastAsia" w:ascii="Courier SWA" w:hAnsi="Courier SWA"/>
          <w:highlight w:val="green"/>
        </w:rPr>
        <w:t>前后两个单词</w:t>
      </w:r>
    </w:p>
    <w:p>
      <w:pPr>
        <w:rPr>
          <w:rFonts w:hint="eastAsia" w:ascii="Courier SWA" w:hAnsi="Courier SWA"/>
        </w:rPr>
      </w:pPr>
    </w:p>
    <w:p>
      <w:pPr>
        <w:rPr>
          <w:rFonts w:hint="eastAsia" w:ascii="Courier SWA" w:hAnsi="Courier SWA"/>
        </w:rPr>
      </w:pPr>
      <w:r>
        <w:rPr>
          <w:rFonts w:hint="eastAsia" w:ascii="Courier SWA" w:hAnsi="Courier SWA"/>
        </w:rPr>
        <w:t>/home/lpp/Documents/tmp/hellohi.txt(</w:t>
      </w:r>
      <w:r>
        <w:rPr>
          <w:rFonts w:hint="eastAsia" w:ascii="Courier SWA" w:hAnsi="Courier SWA"/>
          <w:color w:val="FF0000"/>
        </w:rPr>
        <w:t>0.13333333333333333</w:t>
      </w:r>
      <w:r>
        <w:rPr>
          <w:rFonts w:hint="eastAsia" w:ascii="Courier SWA" w:hAnsi="Courier SWA"/>
        </w:rPr>
        <w:t xml:space="preserve">): </w:t>
      </w:r>
    </w:p>
    <w:p>
      <w:pPr>
        <w:rPr>
          <w:rFonts w:hint="eastAsia" w:ascii="Courier SWA" w:hAnsi="Courier SWA"/>
        </w:rPr>
      </w:pPr>
      <w:r>
        <w:rPr>
          <w:rFonts w:hint="eastAsia" w:ascii="Courier SWA" w:hAnsi="Courier SWA"/>
        </w:rPr>
        <w:t xml:space="preserve">companion Hello Baymax you are </w:t>
      </w:r>
    </w:p>
    <w:p>
      <w:pPr>
        <w:rPr>
          <w:rFonts w:hint="eastAsia" w:ascii="Courier SWA" w:hAnsi="Courier SWA"/>
        </w:rPr>
      </w:pPr>
    </w:p>
    <w:p>
      <w:pPr>
        <w:rPr>
          <w:rFonts w:hint="eastAsia" w:ascii="Courier SWA" w:hAnsi="Courier SWA"/>
        </w:rPr>
      </w:pPr>
      <w:r>
        <w:rPr>
          <w:rFonts w:hint="eastAsia" w:ascii="Courier SWA" w:hAnsi="Courier SWA"/>
        </w:rPr>
        <w:t>/home/lpp/Documents/tmp/tmp_1/hello.txt(</w:t>
      </w:r>
      <w:r>
        <w:rPr>
          <w:rFonts w:hint="eastAsia" w:ascii="Courier SWA" w:hAnsi="Courier SWA"/>
          <w:color w:val="FF0000"/>
        </w:rPr>
        <w:t>0.1875</w:t>
      </w:r>
      <w:r>
        <w:rPr>
          <w:rFonts w:hint="eastAsia" w:ascii="Courier SWA" w:hAnsi="Courier SWA"/>
        </w:rPr>
        <w:t xml:space="preserve">): </w:t>
      </w:r>
    </w:p>
    <w:p>
      <w:pPr>
        <w:rPr>
          <w:rFonts w:hint="eastAsia" w:ascii="Courier SWA" w:hAnsi="Courier SWA"/>
        </w:rPr>
      </w:pPr>
      <w:r>
        <w:rPr>
          <w:rFonts w:hint="eastAsia" w:ascii="Courier SWA" w:hAnsi="Courier SWA"/>
        </w:rPr>
        <w:t xml:space="preserve">i am Baymax Your personal </w:t>
      </w:r>
    </w:p>
    <w:p>
      <w:pPr>
        <w:rPr>
          <w:rFonts w:hint="eastAsia" w:ascii="Courier SWA" w:hAnsi="Courier SWA"/>
        </w:rPr>
      </w:pPr>
    </w:p>
    <w:p>
      <w:pPr>
        <w:rPr>
          <w:rFonts w:hint="eastAsia" w:ascii="Courier SWA" w:hAnsi="Courier SWA"/>
        </w:rPr>
      </w:pPr>
      <w:r>
        <w:rPr>
          <w:rFonts w:hint="eastAsia" w:ascii="Courier SWA" w:hAnsi="Courier SWA"/>
        </w:rPr>
        <w:t>/home/lpp/Documents/tmp/tmp_1/hello.txt(</w:t>
      </w:r>
      <w:r>
        <w:rPr>
          <w:rFonts w:hint="eastAsia" w:ascii="Courier SWA" w:hAnsi="Courier SWA"/>
          <w:color w:val="FF0000"/>
        </w:rPr>
        <w:t>0.1875</w:t>
      </w:r>
      <w:r>
        <w:rPr>
          <w:rFonts w:hint="eastAsia" w:ascii="Courier SWA" w:hAnsi="Courier SWA"/>
        </w:rPr>
        <w:t xml:space="preserve">): </w:t>
      </w:r>
    </w:p>
    <w:p>
      <w:pPr>
        <w:rPr>
          <w:rFonts w:hint="eastAsia" w:ascii="Courier SWA" w:hAnsi="Courier SWA"/>
        </w:rPr>
      </w:pPr>
      <w:r>
        <w:rPr>
          <w:rFonts w:hint="eastAsia" w:ascii="Courier SWA" w:hAnsi="Courier SWA"/>
        </w:rPr>
        <w:t xml:space="preserve">companion Hello Baymax Baymax you </w:t>
      </w:r>
    </w:p>
    <w:p>
      <w:pPr>
        <w:rPr>
          <w:rFonts w:hint="eastAsia" w:ascii="Courier SWA" w:hAnsi="Courier SWA"/>
        </w:rPr>
      </w:pPr>
    </w:p>
    <w:p>
      <w:pPr>
        <w:rPr>
          <w:rFonts w:hint="eastAsia" w:ascii="Courier SWA" w:hAnsi="Courier SWA"/>
        </w:rPr>
      </w:pPr>
      <w:r>
        <w:rPr>
          <w:rFonts w:hint="eastAsia" w:ascii="Courier SWA" w:hAnsi="Courier SWA"/>
        </w:rPr>
        <w:t>/home/lpp/Documents/tmp/tmp_1/hello.txt(</w:t>
      </w:r>
      <w:r>
        <w:rPr>
          <w:rFonts w:hint="eastAsia" w:ascii="Courier SWA" w:hAnsi="Courier SWA"/>
          <w:color w:val="FF0000"/>
        </w:rPr>
        <w:t>0.1875</w:t>
      </w:r>
      <w:r>
        <w:rPr>
          <w:rFonts w:hint="eastAsia" w:ascii="Courier SWA" w:hAnsi="Courier SWA"/>
        </w:rPr>
        <w:t xml:space="preserve">): </w:t>
      </w:r>
    </w:p>
    <w:p>
      <w:pPr>
        <w:rPr>
          <w:rFonts w:ascii="Courier SWA" w:hAnsi="Courier SWA"/>
        </w:rPr>
      </w:pPr>
      <w:r>
        <w:rPr>
          <w:rFonts w:hint="eastAsia" w:ascii="Courier SWA" w:hAnsi="Courier SWA"/>
        </w:rPr>
        <w:t xml:space="preserve">Hello Baymax Baymax you are 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SWA">
    <w:panose1 w:val="020705090305050204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DE775CE2"/>
    <w:rsid w:val="67DBB1EC"/>
    <w:rsid w:val="72FF1BB8"/>
    <w:rsid w:val="78AB35BA"/>
    <w:rsid w:val="CFFE44A9"/>
    <w:rsid w:val="DE775CE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社区版_9.1.0.4953_{F1E327BC-269C-435d-A152-05C5408002CA}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3915-06-21T04:08:00Z</dcterms:created>
  <dc:creator>lpp</dc:creator>
  <cp:lastModifiedBy>lpp</cp:lastModifiedBy>
  <dcterms:modified xsi:type="dcterms:W3CDTF">2015-05-20T20:14:55Z</dcterms:modified>
  <dc:title>TxtCountAndWatch工程ReadMe：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